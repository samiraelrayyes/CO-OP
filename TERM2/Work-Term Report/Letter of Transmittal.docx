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/>
        <w:t>Samira El-Rayyes</w:t>
      </w:r>
    </w:p>
    <w:p>
      <w:pPr>
        <w:pStyle w:val="style0"/>
        <w:spacing w:after="0" w:before="0" w:line="100" w:lineRule="atLeast"/>
        <w:contextualSpacing w:val="false"/>
      </w:pPr>
      <w:r>
        <w:rPr/>
        <w:t>6439366</w:t>
      </w:r>
    </w:p>
    <w:p>
      <w:pPr>
        <w:pStyle w:val="style0"/>
        <w:spacing w:after="0" w:before="0" w:line="100" w:lineRule="atLeast"/>
        <w:contextualSpacing w:val="false"/>
      </w:pPr>
      <w:r>
        <w:rPr/>
        <w:t>selra071@uottawa.ca</w:t>
      </w:r>
    </w:p>
    <w:p>
      <w:pPr>
        <w:pStyle w:val="style0"/>
        <w:spacing w:after="0" w:before="0" w:line="100" w:lineRule="atLeast"/>
        <w:contextualSpacing w:val="false"/>
      </w:pPr>
      <w:r>
        <w:rPr/>
        <w:t>3</w:t>
      </w:r>
      <w:r>
        <w:rPr>
          <w:vertAlign w:val="superscript"/>
        </w:rPr>
        <w:t>rd</w:t>
      </w:r>
      <w:r>
        <w:rPr/>
        <w:t xml:space="preserve"> year Software Engineering, Management and Entrepreneurship Option</w:t>
      </w:r>
    </w:p>
    <w:p>
      <w:pPr>
        <w:pStyle w:val="style0"/>
        <w:spacing w:after="0" w:before="0" w:line="100" w:lineRule="atLeast"/>
        <w:contextualSpacing w:val="false"/>
      </w:pPr>
      <w:r>
        <w:rPr/>
        <w:t>School of Electrical Engineering and computer Science</w:t>
      </w:r>
    </w:p>
    <w:p>
      <w:pPr>
        <w:pStyle w:val="style0"/>
        <w:spacing w:after="0" w:before="0" w:line="100" w:lineRule="atLeast"/>
        <w:contextualSpacing w:val="false"/>
      </w:pPr>
      <w:r>
        <w:rPr/>
        <w:t>University of Ottawa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10</w:t>
      </w:r>
      <w:r>
        <w:rPr/>
        <w:t xml:space="preserve"> September 2013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 xml:space="preserve">Professor </w:t>
      </w:r>
      <w:r>
        <w:rPr/>
        <w:t>St</w:t>
      </w:r>
      <w:r>
        <w:rPr>
          <w:rFonts w:ascii="Lucida Grande" w:cs="Calibri" w:hAnsi="Lucida Grande"/>
        </w:rPr>
        <w:t>é</w:t>
      </w:r>
      <w:r>
        <w:rPr/>
        <w:t>phane Some</w:t>
      </w:r>
    </w:p>
    <w:p>
      <w:pPr>
        <w:pStyle w:val="style0"/>
        <w:spacing w:after="0" w:before="0" w:line="100" w:lineRule="atLeast"/>
        <w:contextualSpacing w:val="false"/>
      </w:pPr>
      <w:r>
        <w:rPr/>
        <w:t>ssome</w:t>
      </w:r>
      <w:r>
        <w:rPr/>
        <w:t>@</w:t>
      </w:r>
      <w:r>
        <w:rPr/>
        <w:t>eecs</w:t>
      </w:r>
      <w:r>
        <w:rPr/>
        <w:t xml:space="preserve">.uottawa.ca </w:t>
      </w:r>
    </w:p>
    <w:p>
      <w:pPr>
        <w:pStyle w:val="style0"/>
        <w:spacing w:after="0" w:before="0" w:line="100" w:lineRule="atLeast"/>
        <w:contextualSpacing w:val="false"/>
      </w:pPr>
      <w:r>
        <w:rPr/>
        <w:t>School of Electrical Engineering and computer Science</w:t>
        <w:br/>
        <w:t>University of Ottawa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 xml:space="preserve">Dear Prof </w:t>
      </w:r>
      <w:r>
        <w:rPr/>
        <w:t>Som</w:t>
      </w:r>
      <w:bookmarkStart w:id="0" w:name="__DdeLink__1888_1667590641"/>
      <w:r>
        <w:rPr>
          <w:rFonts w:ascii="Lucida Grande" w:cs="Calibri" w:hAnsi="Lucida Grande"/>
        </w:rPr>
        <w:t>é</w:t>
      </w:r>
      <w:bookmarkEnd w:id="0"/>
      <w:r>
        <w:rPr/>
        <w:t>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 xml:space="preserve">I am submitting to you the report, due September </w:t>
      </w:r>
      <w:r>
        <w:rPr/>
        <w:t>13</w:t>
      </w:r>
      <w:r>
        <w:rPr/>
        <w:t xml:space="preserve">, 2013, that was requested for the end of my second work term. The report is entitled </w:t>
      </w:r>
      <w:r>
        <w:rPr/>
        <w:t>NI-Director</w:t>
      </w:r>
      <w:r>
        <w:rPr/>
        <w:t xml:space="preserve">. The purpose of the report is to explain what I have learned during my work term as a </w:t>
      </w:r>
      <w:r>
        <w:rPr/>
        <w:t>Product Verification Student</w:t>
      </w:r>
      <w:r>
        <w:rPr/>
        <w:t xml:space="preserve"> at </w:t>
      </w:r>
      <w:r>
        <w:rPr/>
        <w:t>Nakina Systems</w:t>
      </w:r>
      <w:r>
        <w:rPr/>
        <w:t>,</w:t>
      </w:r>
      <w:bookmarkStart w:id="1" w:name="_GoBack"/>
      <w:bookmarkEnd w:id="1"/>
      <w:r>
        <w:rPr/>
        <w:t xml:space="preserve"> employed by and under the supervision of </w:t>
      </w:r>
      <w:r>
        <w:rPr/>
        <w:t>Trelaine Farrow</w:t>
      </w:r>
      <w:r>
        <w:rPr/>
        <w:t xml:space="preserve">. Prior to this work term, I had completed academic term </w:t>
      </w:r>
      <w:r>
        <w:rPr/>
        <w:t>2</w:t>
      </w:r>
      <w:r>
        <w:rPr/>
        <w:t xml:space="preserve">B at the University of Ottawa. The content of this report concentrates on the aspects of </w:t>
      </w:r>
      <w:r>
        <w:rPr/>
        <w:t>Nakina System's NI-Director product and the testing process</w:t>
      </w:r>
      <w:r>
        <w:rPr/>
        <w:t xml:space="preserve">. I would like to thank </w:t>
      </w:r>
      <w:r>
        <w:rPr/>
        <w:t>Trelaine Farrow</w:t>
      </w:r>
      <w:r>
        <w:rPr/>
        <w:t xml:space="preserve"> for teaching me everything I know about </w:t>
      </w:r>
      <w:r>
        <w:rPr/>
        <w:t>NI-Director and testing</w:t>
      </w:r>
      <w:r>
        <w:rPr/>
        <w:t>, and I hereby confirm that the report is my own work. If you should have any questions concerning my work term or my report please feel free to contact me at 613-793-7080.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 xml:space="preserve">Sincerely,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br/>
        <w:t>Samira El-Rayyes</w:t>
      </w:r>
    </w:p>
    <w:p>
      <w:pPr>
        <w:pStyle w:val="style0"/>
        <w:spacing w:after="0" w:before="0" w:line="100" w:lineRule="atLeast"/>
        <w:contextualSpacing w:val="false"/>
      </w:pPr>
      <w:r>
        <w:rPr/>
        <w:t>Student # 6439366</w:t>
      </w:r>
    </w:p>
    <w:p>
      <w:pPr>
        <w:pStyle w:val="style0"/>
        <w:spacing w:after="0" w:before="0" w:line="100" w:lineRule="atLeast"/>
        <w:contextualSpacing w:val="false"/>
      </w:pPr>
      <w:hyperlink r:id="rId2">
        <w:r>
          <w:rPr>
            <w:rStyle w:val="style16"/>
          </w:rPr>
          <w:t>selra071@uottawa.ca</w:t>
        </w:r>
      </w:hyperlink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Arial">
    <w:charset w:val="80"/>
    <w:family w:val="swiss"/>
    <w:pitch w:val="variable"/>
  </w:font>
  <w:font w:name="Arial">
    <w:charset w:val="80"/>
    <w:family w:val="swiss"/>
    <w:pitch w:val="default"/>
  </w:font>
  <w:font w:name="Lucida Grande"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ascii="Arial" w:hAnsi="Ari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ascii="Arial" w:hAnsi="Ari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lra071@uottawa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154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2012-07-09T19:20:00.00Z</dcterms:created>
  <dc:creator>El-Rayyes, Samira</dc:creator>
  <cp:lastModifiedBy>selrayyes</cp:lastModifiedBy>
  <dcterms:modified xsi:type="dcterms:W3CDTF">2013-05-27T13:33:00.00Z</dcterms:modified>
  <cp:revision>11</cp:revision>
</cp:coreProperties>
</file>